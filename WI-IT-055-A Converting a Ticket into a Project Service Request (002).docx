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2CDC" w14:textId="77777777" w:rsidR="0004054C" w:rsidRPr="00646377" w:rsidRDefault="0004054C">
      <w:pPr>
        <w:rPr>
          <w:color w:val="808080" w:themeColor="background1" w:themeShade="80"/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55"/>
      </w:tblGrid>
      <w:tr w:rsidR="00602DF3" w14:paraId="660490D5" w14:textId="77777777" w:rsidTr="00C41569">
        <w:tc>
          <w:tcPr>
            <w:tcW w:w="1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37"/>
          </w:tcPr>
          <w:p w14:paraId="3CF0C7B1" w14:textId="77777777" w:rsidR="00602DF3" w:rsidRDefault="00602DF3" w:rsidP="00602DF3">
            <w:r>
              <w:t>Purpose</w:t>
            </w:r>
          </w:p>
        </w:tc>
        <w:tc>
          <w:tcPr>
            <w:tcW w:w="9255" w:type="dxa"/>
            <w:tcBorders>
              <w:left w:val="single" w:sz="12" w:space="0" w:color="auto"/>
            </w:tcBorders>
          </w:tcPr>
          <w:p w14:paraId="7C29ADFC" w14:textId="0FAACC2D" w:rsidR="00602DF3" w:rsidRDefault="00602DF3" w:rsidP="00602DF3">
            <w:r>
              <w:t>To</w:t>
            </w:r>
            <w:r w:rsidR="0089144E">
              <w:t xml:space="preserve"> turn a ticket into a project service request</w:t>
            </w:r>
          </w:p>
        </w:tc>
      </w:tr>
      <w:tr w:rsidR="00602DF3" w14:paraId="022CDED7" w14:textId="77777777" w:rsidTr="00C41569">
        <w:tc>
          <w:tcPr>
            <w:tcW w:w="1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37"/>
          </w:tcPr>
          <w:p w14:paraId="25F3E262" w14:textId="77777777" w:rsidR="00602DF3" w:rsidRDefault="00602DF3" w:rsidP="00602DF3">
            <w:r>
              <w:t>Participants</w:t>
            </w:r>
          </w:p>
        </w:tc>
        <w:tc>
          <w:tcPr>
            <w:tcW w:w="9255" w:type="dxa"/>
            <w:tcBorders>
              <w:left w:val="single" w:sz="12" w:space="0" w:color="auto"/>
            </w:tcBorders>
          </w:tcPr>
          <w:p w14:paraId="18409F53" w14:textId="11140705" w:rsidR="00602DF3" w:rsidRDefault="0089144E" w:rsidP="00602DF3">
            <w:r>
              <w:t>Information Technology staff</w:t>
            </w:r>
          </w:p>
        </w:tc>
      </w:tr>
    </w:tbl>
    <w:p w14:paraId="0E6D8D9D" w14:textId="77777777" w:rsidR="00545252" w:rsidRPr="00646377" w:rsidRDefault="00545252" w:rsidP="00545252">
      <w:pPr>
        <w:spacing w:after="0"/>
        <w:rPr>
          <w:color w:val="808080" w:themeColor="background1" w:themeShade="80"/>
        </w:rPr>
      </w:pPr>
    </w:p>
    <w:p w14:paraId="1BDE79A9" w14:textId="77777777" w:rsidR="00E2433B" w:rsidRDefault="00E2433B" w:rsidP="00931D35">
      <w:pPr>
        <w:pStyle w:val="Heading1"/>
      </w:pPr>
      <w:r>
        <w:t>Procedure</w:t>
      </w:r>
    </w:p>
    <w:p w14:paraId="06825911" w14:textId="1F195A42" w:rsidR="00445B05" w:rsidRDefault="0089144E" w:rsidP="00836414">
      <w:r w:rsidRPr="0089144E">
        <w:t xml:space="preserve">You may be assigned a ticket that, upon investigation, is </w:t>
      </w:r>
      <w:r w:rsidR="00A51019" w:rsidRPr="0089144E">
        <w:t>an</w:t>
      </w:r>
      <w:r w:rsidRPr="0089144E">
        <w:t xml:space="preserve"> enhancement request. Or, if a ticket is not production critical and will take 10 hours or more to resolve, it should become a project request. Be sure to follow each step below to ensure the ticket is processed by the automated project request workflow.</w:t>
      </w:r>
    </w:p>
    <w:p w14:paraId="2AA84C4D" w14:textId="77777777" w:rsidR="002839CD" w:rsidRDefault="002839CD" w:rsidP="00836414"/>
    <w:p w14:paraId="5A717BD1" w14:textId="7C64B92A" w:rsidR="0089144E" w:rsidRPr="0089144E" w:rsidRDefault="0089144E" w:rsidP="0089144E">
      <w:pPr>
        <w:pStyle w:val="ListParagraph"/>
        <w:pBdr>
          <w:top w:val="single" w:sz="4" w:space="1" w:color="auto"/>
        </w:pBdr>
        <w:rPr>
          <w:rStyle w:val="Activity"/>
        </w:rPr>
      </w:pPr>
      <w:r w:rsidRPr="0089144E">
        <w:rPr>
          <w:rStyle w:val="Activity"/>
        </w:rPr>
        <w:t>Convert a ticket into a project request</w:t>
      </w:r>
    </w:p>
    <w:p w14:paraId="562DE7FF" w14:textId="1420E17E" w:rsidR="003D2535" w:rsidRDefault="002839CD" w:rsidP="0089144E">
      <w:pPr>
        <w:pStyle w:val="ListParagraph"/>
        <w:numPr>
          <w:ilvl w:val="1"/>
          <w:numId w:val="27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776AE6" wp14:editId="671F2801">
                <wp:simplePos x="0" y="0"/>
                <wp:positionH relativeFrom="column">
                  <wp:posOffset>4047011</wp:posOffset>
                </wp:positionH>
                <wp:positionV relativeFrom="paragraph">
                  <wp:posOffset>17517</wp:posOffset>
                </wp:positionV>
                <wp:extent cx="2730500" cy="471170"/>
                <wp:effectExtent l="19050" t="19050" r="12700" b="431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0" cy="471170"/>
                          <a:chOff x="0" y="0"/>
                          <a:chExt cx="2730500" cy="47117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47117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331398" y="124364"/>
                            <a:ext cx="569343" cy="28467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4A20B" id="Group 8" o:spid="_x0000_s1026" style="position:absolute;margin-left:318.65pt;margin-top:1.4pt;width:215pt;height:37.1pt;z-index:251664384" coordsize="27305,4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7305;height:4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" stroked="t" strokecolor="black [3213]" strokeweight="1pt">
                  <v:imagedata r:id="rId10" o:title=""/>
                  <v:path arrowok="t"/>
                </v:shape>
                <v:rect id="Rectangle 7" o:spid="_x0000_s1028" style="position:absolute;left:3313;top:1243;width:5694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" filled="f" strokecolor="red" strokeweight="2.25pt">
                  <v:shadow on="t" color="black" opacity="26214f" origin="-.5,-.5" offset=".74836mm,.74836mm"/>
                </v:rect>
              </v:group>
            </w:pict>
          </mc:Fallback>
        </mc:AlternateContent>
      </w:r>
      <w:r w:rsidR="003D2535">
        <w:t xml:space="preserve">Click </w:t>
      </w:r>
      <w:r w:rsidR="003D2535" w:rsidRPr="00C41569">
        <w:rPr>
          <w:b/>
          <w:bCs/>
        </w:rPr>
        <w:t>Reply</w:t>
      </w:r>
      <w:r w:rsidR="003D2535">
        <w:t xml:space="preserve"> on the ticket.</w:t>
      </w:r>
      <w:r w:rsidR="00C41569" w:rsidRPr="00C41569">
        <w:rPr>
          <w:noProof/>
        </w:rPr>
        <w:t xml:space="preserve"> </w:t>
      </w:r>
    </w:p>
    <w:p w14:paraId="33B36DD7" w14:textId="042750ED" w:rsidR="00C41569" w:rsidRDefault="00C41569" w:rsidP="00C41569">
      <w:pPr>
        <w:pStyle w:val="ListParagraph"/>
        <w:numPr>
          <w:ilvl w:val="0"/>
          <w:numId w:val="0"/>
        </w:numPr>
        <w:ind w:left="792"/>
      </w:pPr>
    </w:p>
    <w:p w14:paraId="73583CDB" w14:textId="77777777" w:rsidR="002839CD" w:rsidRDefault="002839CD" w:rsidP="00C41569">
      <w:pPr>
        <w:pStyle w:val="ListParagraph"/>
        <w:numPr>
          <w:ilvl w:val="0"/>
          <w:numId w:val="0"/>
        </w:numPr>
        <w:ind w:left="792"/>
      </w:pPr>
    </w:p>
    <w:p w14:paraId="3F2087F4" w14:textId="14D566F8" w:rsidR="0089144E" w:rsidRDefault="003D2535" w:rsidP="0089144E">
      <w:pPr>
        <w:pStyle w:val="ListParagraph"/>
        <w:numPr>
          <w:ilvl w:val="1"/>
          <w:numId w:val="27"/>
        </w:numPr>
      </w:pPr>
      <w:r>
        <w:t xml:space="preserve">Add a message </w:t>
      </w:r>
      <w:r w:rsidR="0089144E">
        <w:t xml:space="preserve">letting the requester know you are turning </w:t>
      </w:r>
      <w:r>
        <w:t>their ticket</w:t>
      </w:r>
      <w:r w:rsidR="0089144E">
        <w:t xml:space="preserve"> into a project request</w:t>
      </w:r>
      <w:r>
        <w:t xml:space="preserve"> and how long you estimate it will take to resolve.</w:t>
      </w:r>
    </w:p>
    <w:p w14:paraId="74BECA54" w14:textId="6A56BBB9" w:rsidR="003D2535" w:rsidRDefault="002839CD" w:rsidP="0089144E">
      <w:pPr>
        <w:pStyle w:val="ListParagraph"/>
        <w:numPr>
          <w:ilvl w:val="1"/>
          <w:numId w:val="27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C6C906F" wp14:editId="2B0F1AAF">
                <wp:simplePos x="0" y="0"/>
                <wp:positionH relativeFrom="column">
                  <wp:posOffset>4021707</wp:posOffset>
                </wp:positionH>
                <wp:positionV relativeFrom="paragraph">
                  <wp:posOffset>24693</wp:posOffset>
                </wp:positionV>
                <wp:extent cx="1636776" cy="557784"/>
                <wp:effectExtent l="19050" t="19050" r="20955" b="52070"/>
                <wp:wrapTight wrapText="left">
                  <wp:wrapPolygon edited="0">
                    <wp:start x="-251" y="-738"/>
                    <wp:lineTo x="-251" y="22879"/>
                    <wp:lineTo x="21625" y="22879"/>
                    <wp:lineTo x="21625" y="-738"/>
                    <wp:lineTo x="-251" y="-738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776" cy="557784"/>
                          <a:chOff x="0" y="0"/>
                          <a:chExt cx="1637030" cy="55435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030" cy="5543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805851" y="115738"/>
                            <a:ext cx="653811" cy="37093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450E54" id="Group 11" o:spid="_x0000_s1026" style="position:absolute;margin-left:316.65pt;margin-top:1.95pt;width:128.9pt;height:43.9pt;z-index:-251650048;mso-width-relative:margin;mso-height-relative:margin" coordsize="16370,5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">
                <v:shape id="Picture 4" o:spid="_x0000_s1027" type="#_x0000_t75" style="position:absolute;width:16370;height:5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" stroked="t" strokecolor="black [3213]" strokeweight="1pt">
                  <v:imagedata r:id="rId12" o:title=""/>
                  <v:path arrowok="t"/>
                </v:shape>
                <v:rect id="Rectangle 10" o:spid="_x0000_s1028" style="position:absolute;left:8058;top:1157;width:653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" filled="f" strokecolor="red" strokeweight="2.25pt">
                  <v:shadow on="t" color="black" opacity="26214f" origin="-.5,-.5" offset=".74836mm,.74836mm"/>
                </v:rect>
                <w10:wrap type="tight" side="left"/>
              </v:group>
            </w:pict>
          </mc:Fallback>
        </mc:AlternateContent>
      </w:r>
      <w:r w:rsidR="003D2535">
        <w:t xml:space="preserve">Click </w:t>
      </w:r>
      <w:r w:rsidR="003D2535" w:rsidRPr="00C41569">
        <w:rPr>
          <w:b/>
          <w:bCs/>
        </w:rPr>
        <w:t>Send</w:t>
      </w:r>
      <w:r w:rsidR="003D2535">
        <w:t xml:space="preserve">. </w:t>
      </w:r>
    </w:p>
    <w:p w14:paraId="4FDC14AC" w14:textId="5AC9D159" w:rsidR="00C41569" w:rsidRDefault="00C41569" w:rsidP="00C41569">
      <w:pPr>
        <w:pStyle w:val="ListParagraph"/>
        <w:numPr>
          <w:ilvl w:val="0"/>
          <w:numId w:val="0"/>
        </w:numPr>
        <w:ind w:left="792"/>
      </w:pPr>
    </w:p>
    <w:p w14:paraId="51DA16BB" w14:textId="669C9898" w:rsidR="00C41569" w:rsidRDefault="00C41569" w:rsidP="002839CD"/>
    <w:p w14:paraId="3BFB3691" w14:textId="7803D7CD" w:rsidR="00C41569" w:rsidRDefault="00C41569" w:rsidP="00C41569">
      <w:pPr>
        <w:pStyle w:val="ListParagraph"/>
        <w:numPr>
          <w:ilvl w:val="0"/>
          <w:numId w:val="0"/>
        </w:numPr>
        <w:ind w:left="792"/>
      </w:pPr>
    </w:p>
    <w:p w14:paraId="646A70C5" w14:textId="0E668E9C" w:rsidR="00CE7E99" w:rsidRDefault="002839CD" w:rsidP="0089144E">
      <w:pPr>
        <w:pStyle w:val="ListParagraph"/>
        <w:numPr>
          <w:ilvl w:val="1"/>
          <w:numId w:val="27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0F79B4B7" wp14:editId="4129035B">
                <wp:simplePos x="0" y="0"/>
                <wp:positionH relativeFrom="column">
                  <wp:posOffset>4021348</wp:posOffset>
                </wp:positionH>
                <wp:positionV relativeFrom="paragraph">
                  <wp:posOffset>25400</wp:posOffset>
                </wp:positionV>
                <wp:extent cx="2011680" cy="2112264"/>
                <wp:effectExtent l="19050" t="19050" r="64770" b="21590"/>
                <wp:wrapTight wrapText="left">
                  <wp:wrapPolygon edited="0">
                    <wp:start x="-205" y="-195"/>
                    <wp:lineTo x="-205" y="21626"/>
                    <wp:lineTo x="22091" y="21626"/>
                    <wp:lineTo x="22091" y="-195"/>
                    <wp:lineTo x="-205" y="-195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112264"/>
                          <a:chOff x="0" y="0"/>
                          <a:chExt cx="2010410" cy="21088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410" cy="210883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87006" y="831730"/>
                            <a:ext cx="974785" cy="97478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34EBC9" id="Group 14" o:spid="_x0000_s1026" style="position:absolute;margin-left:316.65pt;margin-top:2pt;width:158.4pt;height:166.3pt;z-index:-251648000;mso-width-relative:margin;mso-height-relative:margin" coordsize="20104,210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">
                <v:shape id="Picture 1" o:spid="_x0000_s1027" type="#_x0000_t75" style="position:absolute;width:20104;height:21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" stroked="t" strokecolor="black [3213]" strokeweight="1pt">
                  <v:imagedata r:id="rId14" o:title=""/>
                  <v:path arrowok="t"/>
                </v:shape>
                <v:rect id="Rectangle 13" o:spid="_x0000_s1028" style="position:absolute;left:9870;top:8317;width:9747;height:9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" filled="f" strokecolor="red" strokeweight="2.25pt">
                  <v:shadow on="t" color="black" opacity="26214f" origin="-.5,-.5" offset=".74836mm,.74836mm"/>
                </v:rect>
                <w10:wrap type="tight" side="left"/>
              </v:group>
            </w:pict>
          </mc:Fallback>
        </mc:AlternateContent>
      </w:r>
      <w:r w:rsidR="003D2535">
        <w:t xml:space="preserve">In the </w:t>
      </w:r>
      <w:r w:rsidR="00C41569" w:rsidRPr="002839CD">
        <w:rPr>
          <w:b/>
          <w:bCs/>
        </w:rPr>
        <w:t>Properties</w:t>
      </w:r>
      <w:r w:rsidR="00C41569">
        <w:t xml:space="preserve"> </w:t>
      </w:r>
      <w:r w:rsidR="003D2535">
        <w:t xml:space="preserve">fields on the right, change the </w:t>
      </w:r>
      <w:r w:rsidR="003D2535" w:rsidRPr="00C41569">
        <w:rPr>
          <w:b/>
          <w:bCs/>
        </w:rPr>
        <w:t>Type</w:t>
      </w:r>
      <w:r w:rsidR="003D2535">
        <w:t xml:space="preserve"> to </w:t>
      </w:r>
      <w:r w:rsidR="003D2535" w:rsidRPr="002839CD">
        <w:rPr>
          <w:b/>
          <w:bCs/>
        </w:rPr>
        <w:t>Service Request</w:t>
      </w:r>
      <w:r w:rsidR="003D2535">
        <w:t>.</w:t>
      </w:r>
      <w:r w:rsidR="00C41569" w:rsidRPr="00C41569">
        <w:rPr>
          <w:noProof/>
        </w:rPr>
        <w:t xml:space="preserve"> </w:t>
      </w:r>
    </w:p>
    <w:p w14:paraId="4D84E473" w14:textId="4DFD3652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022E8053" w14:textId="09FCE7D8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38C33171" w14:textId="39274E8D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1908A111" w14:textId="7021E14C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5BB8214B" w14:textId="2592C597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187729AF" w14:textId="2E86EAED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08EF6376" w14:textId="62C765C7" w:rsidR="002839CD" w:rsidRDefault="002839CD" w:rsidP="002839CD">
      <w:pPr>
        <w:pStyle w:val="ListParagraph"/>
        <w:numPr>
          <w:ilvl w:val="0"/>
          <w:numId w:val="0"/>
        </w:numPr>
        <w:ind w:left="792"/>
        <w:rPr>
          <w:noProof/>
        </w:rPr>
      </w:pPr>
    </w:p>
    <w:p w14:paraId="1698812D" w14:textId="2261C93B" w:rsidR="002839CD" w:rsidRDefault="002839CD" w:rsidP="002839CD">
      <w:pPr>
        <w:pStyle w:val="ListParagraph"/>
        <w:numPr>
          <w:ilvl w:val="0"/>
          <w:numId w:val="0"/>
        </w:numPr>
        <w:ind w:left="792"/>
      </w:pPr>
    </w:p>
    <w:p w14:paraId="1C71A2DE" w14:textId="4E81EE99" w:rsidR="002839CD" w:rsidRDefault="002839CD" w:rsidP="002839CD"/>
    <w:p w14:paraId="69AB3627" w14:textId="68495673" w:rsidR="002839CD" w:rsidRDefault="002839CD" w:rsidP="002839CD">
      <w:pPr>
        <w:pStyle w:val="ListParagraph"/>
        <w:numPr>
          <w:ilvl w:val="0"/>
          <w:numId w:val="0"/>
        </w:numPr>
        <w:ind w:left="792"/>
      </w:pPr>
    </w:p>
    <w:p w14:paraId="4B664D14" w14:textId="77777777" w:rsidR="002839CD" w:rsidRDefault="002839CD" w:rsidP="002839CD"/>
    <w:p w14:paraId="54909576" w14:textId="0CBBDB93" w:rsidR="002839CD" w:rsidRDefault="002839CD" w:rsidP="0089144E">
      <w:pPr>
        <w:pStyle w:val="ListParagraph"/>
        <w:numPr>
          <w:ilvl w:val="1"/>
          <w:numId w:val="27"/>
        </w:numPr>
      </w:pPr>
      <w:r>
        <w:t xml:space="preserve">Scroll down to the bottom of the </w:t>
      </w:r>
      <w:r w:rsidRPr="002839CD">
        <w:rPr>
          <w:b/>
          <w:bCs/>
        </w:rPr>
        <w:t>Properties</w:t>
      </w:r>
      <w:r>
        <w:t xml:space="preserve"> fields.</w:t>
      </w:r>
    </w:p>
    <w:p w14:paraId="7FE883BE" w14:textId="1DE33C05" w:rsidR="003D2535" w:rsidRDefault="002839CD" w:rsidP="0089144E">
      <w:pPr>
        <w:pStyle w:val="ListParagraph"/>
        <w:numPr>
          <w:ilvl w:val="1"/>
          <w:numId w:val="27"/>
        </w:numPr>
      </w:pPr>
      <w:r w:rsidRPr="002839CD">
        <w:rPr>
          <w:noProof/>
        </w:rPr>
        <w:drawing>
          <wp:anchor distT="0" distB="0" distL="114300" distR="114300" simplePos="0" relativeHeight="251662336" behindDoc="0" locked="0" layoutInCell="1" allowOverlap="1" wp14:anchorId="20409A18" wp14:editId="31824656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2346325" cy="2995295"/>
            <wp:effectExtent l="19050" t="19050" r="15875" b="14605"/>
            <wp:wrapTight wrapText="bothSides">
              <wp:wrapPolygon edited="0">
                <wp:start x="-175" y="-137"/>
                <wp:lineTo x="-175" y="21568"/>
                <wp:lineTo x="21571" y="21568"/>
                <wp:lineTo x="21571" y="-137"/>
                <wp:lineTo x="-175" y="-137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29952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535">
        <w:t xml:space="preserve">Put the estimated work hours in the </w:t>
      </w:r>
      <w:r w:rsidR="003D2535" w:rsidRPr="002839CD">
        <w:rPr>
          <w:b/>
          <w:bCs/>
        </w:rPr>
        <w:t>Estimated Total Work Hours</w:t>
      </w:r>
      <w:r w:rsidR="003D2535">
        <w:t xml:space="preserve"> field.</w:t>
      </w:r>
      <w:r w:rsidRPr="002839CD">
        <w:rPr>
          <w:noProof/>
        </w:rPr>
        <w:t xml:space="preserve"> </w:t>
      </w:r>
    </w:p>
    <w:p w14:paraId="119B5745" w14:textId="0FBA55B3" w:rsidR="003D2535" w:rsidRDefault="003D2535" w:rsidP="0089144E">
      <w:pPr>
        <w:pStyle w:val="ListParagraph"/>
        <w:numPr>
          <w:ilvl w:val="1"/>
          <w:numId w:val="27"/>
        </w:numPr>
      </w:pPr>
      <w:r>
        <w:t xml:space="preserve">If there is an associated cost, put the estimated cost in the </w:t>
      </w:r>
      <w:r w:rsidRPr="002839CD">
        <w:rPr>
          <w:b/>
          <w:bCs/>
        </w:rPr>
        <w:t>Estimated Costs</w:t>
      </w:r>
      <w:r>
        <w:t xml:space="preserve"> field.</w:t>
      </w:r>
    </w:p>
    <w:p w14:paraId="1C8E4251" w14:textId="6261D396" w:rsidR="003D2535" w:rsidRDefault="003D2535" w:rsidP="0089144E">
      <w:pPr>
        <w:pStyle w:val="ListParagraph"/>
        <w:numPr>
          <w:ilvl w:val="1"/>
          <w:numId w:val="27"/>
        </w:numPr>
      </w:pPr>
      <w:r>
        <w:t xml:space="preserve">Put </w:t>
      </w:r>
      <w:r w:rsidRPr="002839CD">
        <w:rPr>
          <w:b/>
          <w:bCs/>
        </w:rPr>
        <w:t>project</w:t>
      </w:r>
      <w:r>
        <w:t xml:space="preserve"> in the </w:t>
      </w:r>
      <w:r w:rsidRPr="002839CD">
        <w:rPr>
          <w:b/>
          <w:bCs/>
        </w:rPr>
        <w:t>Tags</w:t>
      </w:r>
      <w:r>
        <w:t xml:space="preserve"> field.</w:t>
      </w:r>
    </w:p>
    <w:p w14:paraId="103D810A" w14:textId="16BE38CB" w:rsidR="003D2535" w:rsidRDefault="003D2535" w:rsidP="0089144E">
      <w:pPr>
        <w:pStyle w:val="ListParagraph"/>
        <w:numPr>
          <w:ilvl w:val="1"/>
          <w:numId w:val="27"/>
        </w:numPr>
      </w:pPr>
      <w:r>
        <w:t xml:space="preserve">Click </w:t>
      </w:r>
      <w:r w:rsidRPr="002839CD">
        <w:rPr>
          <w:b/>
          <w:bCs/>
        </w:rPr>
        <w:t>Update</w:t>
      </w:r>
      <w:r>
        <w:t>.</w:t>
      </w:r>
    </w:p>
    <w:p w14:paraId="1A957BCC" w14:textId="420CEAEB" w:rsidR="002839CD" w:rsidRDefault="002839CD" w:rsidP="002839CD">
      <w:pPr>
        <w:pStyle w:val="ListParagraph"/>
        <w:numPr>
          <w:ilvl w:val="0"/>
          <w:numId w:val="0"/>
        </w:numPr>
        <w:ind w:left="792"/>
      </w:pPr>
      <w:r w:rsidRPr="002839CD">
        <w:rPr>
          <w:b/>
          <w:bCs/>
        </w:rPr>
        <w:t xml:space="preserve">NOTE: </w:t>
      </w:r>
      <w:r>
        <w:t xml:space="preserve">The project request approval workflow automation only runs on tickets that change into Service Requests and have </w:t>
      </w:r>
      <w:r w:rsidRPr="002839CD">
        <w:rPr>
          <w:b/>
          <w:bCs/>
        </w:rPr>
        <w:t>project</w:t>
      </w:r>
      <w:r>
        <w:t xml:space="preserve"> in the </w:t>
      </w:r>
      <w:r w:rsidRPr="002839CD">
        <w:rPr>
          <w:b/>
          <w:bCs/>
        </w:rPr>
        <w:t>Tags</w:t>
      </w:r>
      <w:r>
        <w:t xml:space="preserve"> field. If you miss doing either of those at this point, the approval automation will not run. </w:t>
      </w:r>
    </w:p>
    <w:p w14:paraId="0BA27F7D" w14:textId="74018332" w:rsidR="002839CD" w:rsidRDefault="002839CD" w:rsidP="002839CD">
      <w:pPr>
        <w:pStyle w:val="ListParagraph"/>
        <w:numPr>
          <w:ilvl w:val="0"/>
          <w:numId w:val="0"/>
        </w:numPr>
        <w:ind w:left="792"/>
      </w:pPr>
    </w:p>
    <w:p w14:paraId="494F7A7C" w14:textId="091AB666" w:rsidR="002839CD" w:rsidRDefault="002839CD" w:rsidP="002839CD"/>
    <w:p w14:paraId="60D4283E" w14:textId="4618AD69" w:rsidR="002839CD" w:rsidRDefault="002839CD" w:rsidP="002839CD">
      <w:pPr>
        <w:pStyle w:val="ListParagraph"/>
        <w:numPr>
          <w:ilvl w:val="0"/>
          <w:numId w:val="0"/>
        </w:numPr>
        <w:ind w:left="792"/>
      </w:pPr>
    </w:p>
    <w:p w14:paraId="3BC17BA6" w14:textId="77777777" w:rsidR="002839CD" w:rsidRDefault="002839CD" w:rsidP="002839CD">
      <w:pPr>
        <w:pStyle w:val="ListParagraph"/>
        <w:numPr>
          <w:ilvl w:val="0"/>
          <w:numId w:val="0"/>
        </w:numPr>
        <w:ind w:left="792"/>
      </w:pPr>
    </w:p>
    <w:p w14:paraId="40F1AC89" w14:textId="420B4AB2" w:rsidR="002839CD" w:rsidRPr="0089144E" w:rsidRDefault="003D2535" w:rsidP="003D2535">
      <w:r>
        <w:t>The ticket will turn into a service request, be assigned to Ron Steen and a request for approval will be sent to the requester’s department head.</w:t>
      </w:r>
      <w:r w:rsidR="008E09D3">
        <w:t xml:space="preserve"> The ticket’s state will change to </w:t>
      </w:r>
      <w:r w:rsidR="008E09D3" w:rsidRPr="008E09D3">
        <w:rPr>
          <w:b/>
          <w:bCs/>
        </w:rPr>
        <w:t>Project – Awaiting Management Approval</w:t>
      </w:r>
      <w:r w:rsidR="008E09D3">
        <w:t>.</w:t>
      </w:r>
    </w:p>
    <w:p w14:paraId="519F8238" w14:textId="49C180FC" w:rsidR="001B5661" w:rsidRDefault="00697F0B" w:rsidP="00931D35">
      <w:pPr>
        <w:pStyle w:val="Heading1"/>
      </w:pPr>
      <w:r>
        <w:t>Reference Material</w:t>
      </w:r>
    </w:p>
    <w:p w14:paraId="6F537C27" w14:textId="07F96B71" w:rsidR="00007966" w:rsidRDefault="00007966" w:rsidP="008E09D3">
      <w:pPr>
        <w:pStyle w:val="Heading2"/>
        <w:tabs>
          <w:tab w:val="left" w:pos="7384"/>
        </w:tabs>
      </w:pPr>
      <w:r>
        <w:t>Related Processes</w:t>
      </w:r>
      <w:r w:rsidR="008E09D3">
        <w:tab/>
      </w:r>
    </w:p>
    <w:p w14:paraId="2A3FC736" w14:textId="5BCE3C1A" w:rsidR="00007966" w:rsidRPr="009B5948" w:rsidRDefault="003D2535" w:rsidP="00007966">
      <w:r w:rsidRPr="003D2535">
        <w:t>SOP-IT-037-A IT Project Request Workflow</w:t>
      </w:r>
    </w:p>
    <w:tbl>
      <w:tblPr>
        <w:tblStyle w:val="TableGrid"/>
        <w:tblW w:w="10695" w:type="dxa"/>
        <w:tblLook w:val="04A0" w:firstRow="1" w:lastRow="0" w:firstColumn="1" w:lastColumn="0" w:noHBand="0" w:noVBand="1"/>
      </w:tblPr>
      <w:tblGrid>
        <w:gridCol w:w="915"/>
        <w:gridCol w:w="1167"/>
        <w:gridCol w:w="3138"/>
        <w:gridCol w:w="2063"/>
        <w:gridCol w:w="1795"/>
        <w:gridCol w:w="1617"/>
      </w:tblGrid>
      <w:tr w:rsidR="00007966" w:rsidRPr="00B676A4" w14:paraId="3D8B0A88" w14:textId="77777777" w:rsidTr="00252DE2"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6BCA3662" w14:textId="77777777" w:rsidR="00007966" w:rsidRPr="00B676A4" w:rsidRDefault="00007966" w:rsidP="00252DE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479550A7" w14:textId="77777777" w:rsidR="00007966" w:rsidRPr="00B676A4" w:rsidRDefault="00007966" w:rsidP="00252DE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4643E4AB" w14:textId="77777777" w:rsidR="00007966" w:rsidRPr="00B676A4" w:rsidRDefault="00007966" w:rsidP="00252DE2">
            <w:pPr>
              <w:jc w:val="center"/>
              <w:rPr>
                <w:b/>
              </w:rPr>
            </w:pPr>
            <w:r w:rsidRPr="00B676A4">
              <w:rPr>
                <w:b/>
              </w:rPr>
              <w:t>Description</w:t>
            </w:r>
            <w:r>
              <w:rPr>
                <w:b/>
              </w:rPr>
              <w:t xml:space="preserve"> of changes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35A85155" w14:textId="44481545" w:rsidR="00007966" w:rsidRDefault="00007966" w:rsidP="00D84660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15450239" w14:textId="77777777" w:rsidR="00007966" w:rsidRPr="00B676A4" w:rsidRDefault="00007966" w:rsidP="00D84660">
            <w:pPr>
              <w:jc w:val="center"/>
              <w:rPr>
                <w:b/>
              </w:rPr>
            </w:pPr>
            <w:r>
              <w:rPr>
                <w:b/>
              </w:rPr>
              <w:t>Approver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511C"/>
          </w:tcPr>
          <w:p w14:paraId="1372FE1B" w14:textId="77777777" w:rsidR="00007966" w:rsidRPr="00B676A4" w:rsidRDefault="00007966" w:rsidP="00252DE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007966" w14:paraId="28C26C03" w14:textId="77777777" w:rsidTr="00252DE2">
        <w:bookmarkStart w:id="0" w:name="_Hlk27727897" w:displacedByCustomXml="next"/>
        <w:sdt>
          <w:sdtPr>
            <w:alias w:val="Version Letter"/>
            <w:tag w:val="Version Letter"/>
            <w:id w:val="352377530"/>
            <w:placeholder>
              <w:docPart w:val="DED5F2131B1C4EE69E97D8C588DC9894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  <w:tcBorders>
                  <w:top w:val="single" w:sz="12" w:space="0" w:color="auto"/>
                </w:tcBorders>
              </w:tcPr>
              <w:p w14:paraId="1A1FCA24" w14:textId="77777777" w:rsidR="00007966" w:rsidRDefault="00007966" w:rsidP="00252DE2">
                <w:pPr>
                  <w:jc w:val="center"/>
                </w:pPr>
                <w:r>
                  <w:t>A</w:t>
                </w:r>
              </w:p>
            </w:tc>
          </w:sdtContent>
        </w:sdt>
        <w:tc>
          <w:tcPr>
            <w:tcW w:w="1141" w:type="dxa"/>
            <w:tcBorders>
              <w:top w:val="single" w:sz="12" w:space="0" w:color="auto"/>
            </w:tcBorders>
          </w:tcPr>
          <w:p w14:paraId="509A8C89" w14:textId="4435FC50" w:rsidR="00007966" w:rsidRDefault="009B5948" w:rsidP="00252DE2">
            <w:r>
              <w:t>2/</w:t>
            </w:r>
            <w:r w:rsidR="008E09D3">
              <w:t>23</w:t>
            </w:r>
            <w:r>
              <w:t>/2021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540E4C38" w14:textId="77777777" w:rsidR="00007966" w:rsidRDefault="00007966" w:rsidP="00252DE2">
            <w:r>
              <w:t>Initial WI Release</w:t>
            </w:r>
          </w:p>
        </w:tc>
        <w:tc>
          <w:tcPr>
            <w:tcW w:w="2070" w:type="dxa"/>
            <w:tcBorders>
              <w:top w:val="single" w:sz="12" w:space="0" w:color="auto"/>
            </w:tcBorders>
          </w:tcPr>
          <w:p w14:paraId="438EE220" w14:textId="104DC425" w:rsidR="00007966" w:rsidRDefault="009B5948" w:rsidP="00D84660">
            <w:pPr>
              <w:jc w:val="center"/>
            </w:pPr>
            <w:r>
              <w:t>Sarah Steinhoff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5B85C109" w14:textId="515357A7" w:rsidR="00007966" w:rsidRDefault="009B5948" w:rsidP="00D84660">
            <w:pPr>
              <w:jc w:val="center"/>
            </w:pPr>
            <w:r>
              <w:t>Ron Steen</w:t>
            </w:r>
          </w:p>
        </w:tc>
        <w:sdt>
          <w:sdtPr>
            <w:alias w:val="Document Status"/>
            <w:tag w:val="Document Status"/>
            <w:id w:val="856075679"/>
            <w:placeholder>
              <w:docPart w:val="6234A03FD7B1455392254592B2709B40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20" w:type="dxa"/>
                <w:tcBorders>
                  <w:top w:val="single" w:sz="12" w:space="0" w:color="auto"/>
                </w:tcBorders>
              </w:tcPr>
              <w:p w14:paraId="354B6730" w14:textId="119E7BA0" w:rsidR="00007966" w:rsidRDefault="008E09D3" w:rsidP="00252DE2">
                <w:pPr>
                  <w:jc w:val="center"/>
                </w:pPr>
                <w:r>
                  <w:t>Reviewing</w:t>
                </w:r>
              </w:p>
            </w:tc>
          </w:sdtContent>
        </w:sdt>
      </w:tr>
      <w:tr w:rsidR="00007966" w14:paraId="0B803FC5" w14:textId="77777777" w:rsidTr="00252DE2">
        <w:sdt>
          <w:sdtPr>
            <w:alias w:val="Version Letter"/>
            <w:tag w:val="Version Letter"/>
            <w:id w:val="1613553460"/>
            <w:placeholder>
              <w:docPart w:val="C276AC748B974C118DC60766ADCB21C3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45B6852F" w14:textId="77777777" w:rsidR="00007966" w:rsidRDefault="00007966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141" w:type="dxa"/>
          </w:tcPr>
          <w:p w14:paraId="06202A9A" w14:textId="77777777" w:rsidR="00007966" w:rsidRDefault="00007966" w:rsidP="00252DE2"/>
        </w:tc>
        <w:tc>
          <w:tcPr>
            <w:tcW w:w="3150" w:type="dxa"/>
          </w:tcPr>
          <w:p w14:paraId="1B0F1736" w14:textId="77777777" w:rsidR="00007966" w:rsidRDefault="00007966" w:rsidP="00252DE2"/>
        </w:tc>
        <w:tc>
          <w:tcPr>
            <w:tcW w:w="2070" w:type="dxa"/>
          </w:tcPr>
          <w:p w14:paraId="2CFA2E1D" w14:textId="13309A8A" w:rsidR="00007966" w:rsidRDefault="00007966" w:rsidP="00D84660">
            <w:pPr>
              <w:jc w:val="center"/>
            </w:pPr>
          </w:p>
        </w:tc>
        <w:tc>
          <w:tcPr>
            <w:tcW w:w="1800" w:type="dxa"/>
          </w:tcPr>
          <w:p w14:paraId="14C7CA8E" w14:textId="77777777" w:rsidR="00007966" w:rsidRDefault="00007966" w:rsidP="00D84660">
            <w:pPr>
              <w:jc w:val="center"/>
            </w:pPr>
          </w:p>
        </w:tc>
        <w:sdt>
          <w:sdtPr>
            <w:alias w:val="Document Status"/>
            <w:tag w:val="Document Status"/>
            <w:id w:val="-738631876"/>
            <w:placeholder>
              <w:docPart w:val="A45B38832984400FAE2CE45698EC6C04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20" w:type="dxa"/>
              </w:tcPr>
              <w:p w14:paraId="4FB27005" w14:textId="77777777" w:rsidR="00007966" w:rsidRDefault="005F316A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</w:tr>
      <w:tr w:rsidR="00007966" w14:paraId="6A21A614" w14:textId="77777777" w:rsidTr="00252DE2">
        <w:bookmarkEnd w:id="0" w:displacedByCustomXml="next"/>
        <w:sdt>
          <w:sdtPr>
            <w:alias w:val="Version Letter"/>
            <w:tag w:val="Version Letter"/>
            <w:id w:val="1718741"/>
            <w:placeholder>
              <w:docPart w:val="D9972C00E1644633B5C898A4F88313E4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521B14C6" w14:textId="77777777" w:rsidR="00007966" w:rsidRDefault="00007966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141" w:type="dxa"/>
          </w:tcPr>
          <w:p w14:paraId="73F8D036" w14:textId="77777777" w:rsidR="00007966" w:rsidRDefault="00007966" w:rsidP="00252DE2"/>
        </w:tc>
        <w:tc>
          <w:tcPr>
            <w:tcW w:w="3150" w:type="dxa"/>
          </w:tcPr>
          <w:p w14:paraId="2B58911E" w14:textId="77777777" w:rsidR="00007966" w:rsidRDefault="00007966" w:rsidP="00252DE2"/>
        </w:tc>
        <w:tc>
          <w:tcPr>
            <w:tcW w:w="2070" w:type="dxa"/>
          </w:tcPr>
          <w:p w14:paraId="7FC3FC25" w14:textId="77777777" w:rsidR="00007966" w:rsidRDefault="00007966" w:rsidP="00D84660">
            <w:pPr>
              <w:jc w:val="center"/>
            </w:pPr>
          </w:p>
        </w:tc>
        <w:tc>
          <w:tcPr>
            <w:tcW w:w="1800" w:type="dxa"/>
          </w:tcPr>
          <w:p w14:paraId="1CAD05E3" w14:textId="77777777" w:rsidR="00007966" w:rsidRDefault="00007966" w:rsidP="00D84660">
            <w:pPr>
              <w:jc w:val="center"/>
            </w:pPr>
          </w:p>
        </w:tc>
        <w:sdt>
          <w:sdtPr>
            <w:alias w:val="Document Status"/>
            <w:tag w:val="Document Status"/>
            <w:id w:val="1909567393"/>
            <w:placeholder>
              <w:docPart w:val="329FC40475884192BD99D13F9BB2666D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20" w:type="dxa"/>
              </w:tcPr>
              <w:p w14:paraId="34C7A56A" w14:textId="77777777" w:rsidR="00007966" w:rsidRDefault="005F316A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</w:tr>
      <w:tr w:rsidR="00007966" w14:paraId="6FC43709" w14:textId="77777777" w:rsidTr="00252DE2">
        <w:sdt>
          <w:sdtPr>
            <w:alias w:val="Version Letter"/>
            <w:tag w:val="Version Letter"/>
            <w:id w:val="1463550418"/>
            <w:placeholder>
              <w:docPart w:val="D46EA648FCDC4D599ED1C080CE0D7EFF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27ED2D8D" w14:textId="77777777" w:rsidR="00007966" w:rsidRDefault="00007966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141" w:type="dxa"/>
          </w:tcPr>
          <w:p w14:paraId="50F93D5C" w14:textId="77777777" w:rsidR="00007966" w:rsidRDefault="00007966" w:rsidP="00252DE2"/>
        </w:tc>
        <w:tc>
          <w:tcPr>
            <w:tcW w:w="3150" w:type="dxa"/>
          </w:tcPr>
          <w:p w14:paraId="04B3C2AD" w14:textId="77777777" w:rsidR="00007966" w:rsidRDefault="00007966" w:rsidP="00252DE2"/>
        </w:tc>
        <w:tc>
          <w:tcPr>
            <w:tcW w:w="2070" w:type="dxa"/>
          </w:tcPr>
          <w:p w14:paraId="7F400890" w14:textId="77777777" w:rsidR="00007966" w:rsidRDefault="00007966" w:rsidP="00D84660">
            <w:pPr>
              <w:jc w:val="center"/>
            </w:pPr>
          </w:p>
        </w:tc>
        <w:tc>
          <w:tcPr>
            <w:tcW w:w="1800" w:type="dxa"/>
          </w:tcPr>
          <w:p w14:paraId="56957279" w14:textId="77777777" w:rsidR="00007966" w:rsidRDefault="00007966" w:rsidP="00D84660">
            <w:pPr>
              <w:jc w:val="center"/>
            </w:pPr>
          </w:p>
        </w:tc>
        <w:sdt>
          <w:sdtPr>
            <w:alias w:val="Document Status"/>
            <w:tag w:val="Document Status"/>
            <w:id w:val="-2087142539"/>
            <w:placeholder>
              <w:docPart w:val="97463C7EAC2345CCBC5DCB661BC96EAA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20" w:type="dxa"/>
              </w:tcPr>
              <w:p w14:paraId="3E557708" w14:textId="77777777" w:rsidR="00007966" w:rsidRDefault="005F316A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</w:tr>
      <w:tr w:rsidR="00007966" w14:paraId="736CA220" w14:textId="77777777" w:rsidTr="00252DE2">
        <w:sdt>
          <w:sdtPr>
            <w:alias w:val="Version Letter"/>
            <w:tag w:val="Version Letter"/>
            <w:id w:val="-2099014252"/>
            <w:placeholder>
              <w:docPart w:val="0F001FC5E9DB4FB49D0C9F21A79F7248"/>
            </w:placeholder>
            <w:dropDownList>
              <w:listItem w:displayText="Select" w:value="Select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</w:dropDownList>
          </w:sdtPr>
          <w:sdtEndPr/>
          <w:sdtContent>
            <w:tc>
              <w:tcPr>
                <w:tcW w:w="914" w:type="dxa"/>
              </w:tcPr>
              <w:p w14:paraId="558038E6" w14:textId="77777777" w:rsidR="00007966" w:rsidRDefault="00007966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  <w:tc>
          <w:tcPr>
            <w:tcW w:w="1141" w:type="dxa"/>
          </w:tcPr>
          <w:p w14:paraId="3313A74C" w14:textId="77777777" w:rsidR="00007966" w:rsidRDefault="00007966" w:rsidP="00252DE2"/>
        </w:tc>
        <w:tc>
          <w:tcPr>
            <w:tcW w:w="3150" w:type="dxa"/>
          </w:tcPr>
          <w:p w14:paraId="1405DCFD" w14:textId="77777777" w:rsidR="00007966" w:rsidRDefault="00007966" w:rsidP="00252DE2"/>
        </w:tc>
        <w:tc>
          <w:tcPr>
            <w:tcW w:w="2070" w:type="dxa"/>
          </w:tcPr>
          <w:p w14:paraId="3FFB893D" w14:textId="4D9E805F" w:rsidR="00007966" w:rsidRDefault="00007966" w:rsidP="00D84660">
            <w:pPr>
              <w:jc w:val="center"/>
            </w:pPr>
          </w:p>
        </w:tc>
        <w:tc>
          <w:tcPr>
            <w:tcW w:w="1800" w:type="dxa"/>
          </w:tcPr>
          <w:p w14:paraId="2FCCACE6" w14:textId="77777777" w:rsidR="00007966" w:rsidRDefault="00007966" w:rsidP="00D84660">
            <w:pPr>
              <w:jc w:val="center"/>
            </w:pPr>
          </w:p>
        </w:tc>
        <w:sdt>
          <w:sdtPr>
            <w:alias w:val="Document Status"/>
            <w:tag w:val="Document Status"/>
            <w:id w:val="833729491"/>
            <w:placeholder>
              <w:docPart w:val="FE17D7A651D5413A814BD159867FB4F4"/>
            </w:placeholder>
            <w15:color w:val="000000"/>
            <w:dropDownList>
              <w:listItem w:displayText="Select" w:value="Select"/>
              <w:listItem w:displayText="Draft" w:value="Draft"/>
              <w:listItem w:displayText="Reviewing" w:value="Reviewing"/>
              <w:listItem w:displayText="Revising" w:value="Revising"/>
              <w:listItem w:displayText="FR Approved" w:value="FR Approved"/>
              <w:listItem w:displayText="PO Approved" w:value="PO Approved"/>
              <w:listItem w:displayText="QM Approved" w:value="QM Approved"/>
              <w:listItem w:displayText="Published" w:value="Published"/>
            </w:dropDownList>
          </w:sdtPr>
          <w:sdtEndPr/>
          <w:sdtContent>
            <w:tc>
              <w:tcPr>
                <w:tcW w:w="1620" w:type="dxa"/>
              </w:tcPr>
              <w:p w14:paraId="5A11AED2" w14:textId="77777777" w:rsidR="00007966" w:rsidRDefault="005F316A" w:rsidP="00252DE2">
                <w:pPr>
                  <w:jc w:val="center"/>
                </w:pPr>
                <w:r>
                  <w:t>Select</w:t>
                </w:r>
              </w:p>
            </w:tc>
          </w:sdtContent>
        </w:sdt>
      </w:tr>
    </w:tbl>
    <w:p w14:paraId="29949EC9" w14:textId="64680126" w:rsidR="00007966" w:rsidRDefault="00007966" w:rsidP="00007966"/>
    <w:p w14:paraId="459C53EB" w14:textId="6D5AEC23" w:rsidR="001B5661" w:rsidRDefault="001B5661" w:rsidP="00007966"/>
    <w:sectPr w:rsidR="001B5661" w:rsidSect="0003037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4F06A" w14:textId="77777777" w:rsidR="00385A96" w:rsidRDefault="00385A96" w:rsidP="0003037B">
      <w:pPr>
        <w:spacing w:after="0" w:line="240" w:lineRule="auto"/>
      </w:pPr>
      <w:r>
        <w:separator/>
      </w:r>
    </w:p>
  </w:endnote>
  <w:endnote w:type="continuationSeparator" w:id="0">
    <w:p w14:paraId="53FB2231" w14:textId="77777777" w:rsidR="00385A96" w:rsidRDefault="00385A96" w:rsidP="0003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75FD4" w14:textId="77777777" w:rsidR="00FA1478" w:rsidRDefault="00FA14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084D7" w14:textId="77777777" w:rsidR="008A613E" w:rsidRDefault="008A613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05"/>
      <w:gridCol w:w="5580"/>
      <w:gridCol w:w="2605"/>
    </w:tblGrid>
    <w:tr w:rsidR="00007966" w14:paraId="02696D36" w14:textId="77777777" w:rsidTr="009B5948">
      <w:tc>
        <w:tcPr>
          <w:tcW w:w="260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D851B60" w14:textId="3F0DFE86" w:rsidR="00007966" w:rsidRDefault="00007966">
          <w:pPr>
            <w:pStyle w:val="Footer"/>
          </w:pPr>
          <w:r>
            <w:t>Version: WI</w:t>
          </w:r>
          <w:r w:rsidRPr="0003037B">
            <w:t>-</w:t>
          </w:r>
          <w:r w:rsidR="009B5948">
            <w:t>IT-055</w:t>
          </w:r>
          <w:r w:rsidRPr="0003037B">
            <w:t>-A</w:t>
          </w:r>
        </w:p>
      </w:tc>
      <w:tc>
        <w:tcPr>
          <w:tcW w:w="558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667801AC" w14:textId="2EA1D883" w:rsidR="00007966" w:rsidRDefault="00007966">
          <w:pPr>
            <w:pStyle w:val="Footer"/>
          </w:pPr>
          <w:r>
            <w:t>Functional Responsible:</w:t>
          </w:r>
          <w:r w:rsidR="009B5948">
            <w:t xml:space="preserve"> Information Technology staff</w:t>
          </w:r>
        </w:p>
      </w:tc>
      <w:tc>
        <w:tcPr>
          <w:tcW w:w="260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4E50E7C" w14:textId="5BE075AD" w:rsidR="00007966" w:rsidRDefault="00007966">
          <w:pPr>
            <w:pStyle w:val="Footer"/>
          </w:pPr>
          <w:r>
            <w:t xml:space="preserve">Version Date: </w:t>
          </w:r>
          <w:sdt>
            <w:sdtPr>
              <w:rPr>
                <w:color w:val="000000" w:themeColor="text1"/>
                <w:szCs w:val="18"/>
              </w:rPr>
              <w:alias w:val="Date"/>
              <w:tag w:val=""/>
              <w:id w:val="-799988110"/>
              <w:dataBinding w:prefixMappings="xmlns:ns0='http://schemas.microsoft.com/office/2006/coverPageProps' " w:xpath="/ns0:CoverPageProperties[1]/ns0:PublishDate[1]" w:storeItemID="{55AF091B-3C7A-41E3-B477-F2FDAA23CFDA}"/>
              <w:date w:fullDate="2021-02-23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FA1478">
                <w:rPr>
                  <w:color w:val="000000" w:themeColor="text1"/>
                  <w:szCs w:val="18"/>
                </w:rPr>
                <w:t>February 23, 2021</w:t>
              </w:r>
            </w:sdtContent>
          </w:sdt>
        </w:p>
      </w:tc>
    </w:tr>
    <w:tr w:rsidR="008A613E" w14:paraId="37B9C0B8" w14:textId="77777777" w:rsidTr="009B5948">
      <w:tc>
        <w:tcPr>
          <w:tcW w:w="260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218F7301" w14:textId="3212A16D" w:rsidR="008A613E" w:rsidRDefault="00007966">
          <w:pPr>
            <w:pStyle w:val="Footer"/>
          </w:pPr>
          <w:r>
            <w:t xml:space="preserve">Author: </w:t>
          </w:r>
          <w:r w:rsidR="009B5948">
            <w:t>Sarah Steinhoff</w:t>
          </w:r>
        </w:p>
      </w:tc>
      <w:tc>
        <w:tcPr>
          <w:tcW w:w="5580" w:type="dxa"/>
          <w:tcMar>
            <w:top w:w="58" w:type="dxa"/>
            <w:left w:w="58" w:type="dxa"/>
            <w:bottom w:w="58" w:type="dxa"/>
            <w:right w:w="58" w:type="dxa"/>
          </w:tcMar>
        </w:tcPr>
        <w:p w14:paraId="173BC4A9" w14:textId="51132719" w:rsidR="008A613E" w:rsidRDefault="00007966">
          <w:pPr>
            <w:pStyle w:val="Footer"/>
          </w:pPr>
          <w:r>
            <w:t>Process Owner:</w:t>
          </w:r>
          <w:r w:rsidR="009B5948">
            <w:t xml:space="preserve"> Director, Information Technology</w:t>
          </w:r>
        </w:p>
      </w:tc>
      <w:tc>
        <w:tcPr>
          <w:tcW w:w="2605" w:type="dxa"/>
          <w:tcMar>
            <w:top w:w="58" w:type="dxa"/>
            <w:left w:w="58" w:type="dxa"/>
            <w:bottom w:w="58" w:type="dxa"/>
            <w:right w:w="58" w:type="dxa"/>
          </w:tcMar>
        </w:tcPr>
        <w:p w14:paraId="6AF442F6" w14:textId="77777777" w:rsidR="008A613E" w:rsidRDefault="00084922">
          <w:pPr>
            <w:pStyle w:val="Footer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6C23154E" w14:textId="77777777" w:rsidR="008A613E" w:rsidRDefault="0073510D" w:rsidP="0073510D">
    <w:pPr>
      <w:pStyle w:val="Subtitle"/>
    </w:pPr>
    <w:r>
      <w:t>For internal use only</w:t>
    </w:r>
    <w:r>
      <w:ptab w:relativeTo="margin" w:alignment="right" w:leader="none"/>
    </w:r>
    <w:r>
      <w:t>Uncontrolled copy when printed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741B0" w14:textId="77777777" w:rsidR="00FA1478" w:rsidRDefault="00FA1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626B0" w14:textId="77777777" w:rsidR="00385A96" w:rsidRDefault="00385A96" w:rsidP="0003037B">
      <w:pPr>
        <w:spacing w:after="0" w:line="240" w:lineRule="auto"/>
      </w:pPr>
      <w:r>
        <w:separator/>
      </w:r>
    </w:p>
  </w:footnote>
  <w:footnote w:type="continuationSeparator" w:id="0">
    <w:p w14:paraId="29AEA748" w14:textId="77777777" w:rsidR="00385A96" w:rsidRDefault="00385A96" w:rsidP="0003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EA79A" w14:textId="77777777" w:rsidR="00FA1478" w:rsidRDefault="00FA1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4E14" w14:textId="77777777" w:rsidR="0003037B" w:rsidRDefault="0003037B" w:rsidP="0003037B">
    <w:pPr>
      <w:pStyle w:val="Header"/>
      <w:jc w:val="right"/>
      <w:rPr>
        <w:b/>
        <w:bCs/>
        <w:color w:val="005137"/>
        <w:sz w:val="28"/>
        <w:szCs w:val="28"/>
      </w:rPr>
    </w:pPr>
    <w:r w:rsidRPr="00CA6568">
      <w:rPr>
        <w:noProof/>
      </w:rPr>
      <w:drawing>
        <wp:anchor distT="0" distB="0" distL="114300" distR="114300" simplePos="0" relativeHeight="251659264" behindDoc="1" locked="0" layoutInCell="1" allowOverlap="1" wp14:anchorId="7106D37E" wp14:editId="2DEC8B3A">
          <wp:simplePos x="0" y="0"/>
          <wp:positionH relativeFrom="margin">
            <wp:align>left</wp:align>
          </wp:positionH>
          <wp:positionV relativeFrom="paragraph">
            <wp:posOffset>-257175</wp:posOffset>
          </wp:positionV>
          <wp:extent cx="1536192" cy="603504"/>
          <wp:effectExtent l="0" t="0" r="6985" b="635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OD Logo 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6192" cy="6035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02DF3">
      <w:rPr>
        <w:b/>
        <w:bCs/>
        <w:color w:val="005137"/>
        <w:sz w:val="28"/>
        <w:szCs w:val="28"/>
      </w:rPr>
      <w:t>Work Instruction</w:t>
    </w:r>
  </w:p>
  <w:p w14:paraId="3B3A3D0B" w14:textId="2ABB3567" w:rsidR="00DD31B2" w:rsidRDefault="00DD31B2" w:rsidP="00DD31B2">
    <w:pPr>
      <w:pStyle w:val="Subtitle"/>
      <w:jc w:val="right"/>
      <w:rPr>
        <w:b/>
        <w:bCs/>
        <w:color w:val="005137"/>
        <w:sz w:val="28"/>
        <w:szCs w:val="28"/>
      </w:rPr>
    </w:pPr>
    <w:r>
      <w:t>WI</w:t>
    </w:r>
    <w:r w:rsidRPr="0003037B">
      <w:t>-</w:t>
    </w:r>
    <w:r w:rsidR="0089144E">
      <w:t>IT</w:t>
    </w:r>
    <w:r w:rsidRPr="0003037B">
      <w:t>-</w:t>
    </w:r>
    <w:r w:rsidR="0089144E">
      <w:t>055</w:t>
    </w:r>
    <w:r w:rsidRPr="0003037B">
      <w:t>-A</w:t>
    </w:r>
  </w:p>
  <w:p w14:paraId="4444986D" w14:textId="4CACD33A" w:rsidR="0003037B" w:rsidRPr="00007966" w:rsidRDefault="0089144E" w:rsidP="00007966">
    <w:pPr>
      <w:pStyle w:val="Subtitle"/>
      <w:jc w:val="center"/>
      <w:rPr>
        <w:b/>
        <w:bCs/>
        <w:sz w:val="28"/>
        <w:szCs w:val="28"/>
      </w:rPr>
    </w:pPr>
    <w:r>
      <w:rPr>
        <w:rStyle w:val="TitleChar"/>
      </w:rPr>
      <w:t>Converting a Ticket into a Project Service Request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F5BC8" w14:textId="77777777" w:rsidR="00FA1478" w:rsidRDefault="00FA1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B1614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584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AE0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2C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1CE96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646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9EE5E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0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38E5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484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F073B"/>
    <w:multiLevelType w:val="hybridMultilevel"/>
    <w:tmpl w:val="F712F75E"/>
    <w:lvl w:ilvl="0" w:tplc="A7D66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ED1105"/>
    <w:multiLevelType w:val="hybridMultilevel"/>
    <w:tmpl w:val="33A6E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B07371"/>
    <w:multiLevelType w:val="hybridMultilevel"/>
    <w:tmpl w:val="EC5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7297A"/>
    <w:multiLevelType w:val="hybridMultilevel"/>
    <w:tmpl w:val="BEDA5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076AF"/>
    <w:multiLevelType w:val="multilevel"/>
    <w:tmpl w:val="559EF2A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005F59"/>
    <w:multiLevelType w:val="multilevel"/>
    <w:tmpl w:val="7982EA9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5FF1697"/>
    <w:multiLevelType w:val="multilevel"/>
    <w:tmpl w:val="178A48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784EB5"/>
    <w:multiLevelType w:val="hybridMultilevel"/>
    <w:tmpl w:val="6F00D120"/>
    <w:lvl w:ilvl="0" w:tplc="4EBE33D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22B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392120"/>
    <w:multiLevelType w:val="hybridMultilevel"/>
    <w:tmpl w:val="A2948DA6"/>
    <w:lvl w:ilvl="0" w:tplc="82DE087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2789D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6495448"/>
    <w:multiLevelType w:val="multilevel"/>
    <w:tmpl w:val="F306D0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9575C4"/>
    <w:multiLevelType w:val="hybridMultilevel"/>
    <w:tmpl w:val="F8EE4806"/>
    <w:lvl w:ilvl="0" w:tplc="1DB4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22439"/>
    <w:multiLevelType w:val="hybridMultilevel"/>
    <w:tmpl w:val="896C7E20"/>
    <w:lvl w:ilvl="0" w:tplc="AAFC17DE">
      <w:start w:val="1"/>
      <w:numFmt w:val="decimal"/>
      <w:pStyle w:val="Heading6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376850"/>
    <w:multiLevelType w:val="multilevel"/>
    <w:tmpl w:val="56E4D6D8"/>
    <w:lvl w:ilvl="0">
      <w:start w:val="1"/>
      <w:numFmt w:val="decimal"/>
      <w:pStyle w:val="ListParagraph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B234030"/>
    <w:multiLevelType w:val="multilevel"/>
    <w:tmpl w:val="34FACCBA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11"/>
  </w:num>
  <w:num w:numId="14">
    <w:abstractNumId w:val="17"/>
  </w:num>
  <w:num w:numId="15">
    <w:abstractNumId w:val="18"/>
  </w:num>
  <w:num w:numId="16">
    <w:abstractNumId w:val="25"/>
  </w:num>
  <w:num w:numId="17">
    <w:abstractNumId w:val="15"/>
  </w:num>
  <w:num w:numId="18">
    <w:abstractNumId w:val="20"/>
  </w:num>
  <w:num w:numId="19">
    <w:abstractNumId w:val="13"/>
  </w:num>
  <w:num w:numId="20">
    <w:abstractNumId w:val="22"/>
  </w:num>
  <w:num w:numId="21">
    <w:abstractNumId w:val="14"/>
  </w:num>
  <w:num w:numId="22">
    <w:abstractNumId w:val="10"/>
  </w:num>
  <w:num w:numId="23">
    <w:abstractNumId w:val="23"/>
  </w:num>
  <w:num w:numId="24">
    <w:abstractNumId w:val="10"/>
  </w:num>
  <w:num w:numId="25">
    <w:abstractNumId w:val="16"/>
  </w:num>
  <w:num w:numId="26">
    <w:abstractNumId w:val="2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4E"/>
    <w:rsid w:val="00007966"/>
    <w:rsid w:val="00026EFB"/>
    <w:rsid w:val="0003037B"/>
    <w:rsid w:val="00034532"/>
    <w:rsid w:val="0004054C"/>
    <w:rsid w:val="000413E2"/>
    <w:rsid w:val="00084922"/>
    <w:rsid w:val="000A7599"/>
    <w:rsid w:val="000C0FBA"/>
    <w:rsid w:val="000F2266"/>
    <w:rsid w:val="00160633"/>
    <w:rsid w:val="0016698A"/>
    <w:rsid w:val="001B5661"/>
    <w:rsid w:val="001E3F9F"/>
    <w:rsid w:val="001F4A87"/>
    <w:rsid w:val="00250D4F"/>
    <w:rsid w:val="00270448"/>
    <w:rsid w:val="002839CD"/>
    <w:rsid w:val="002871DF"/>
    <w:rsid w:val="002F76C7"/>
    <w:rsid w:val="0030481C"/>
    <w:rsid w:val="003063CF"/>
    <w:rsid w:val="00314AFA"/>
    <w:rsid w:val="00385A96"/>
    <w:rsid w:val="003934E9"/>
    <w:rsid w:val="003A0CCA"/>
    <w:rsid w:val="003D2535"/>
    <w:rsid w:val="00445B05"/>
    <w:rsid w:val="0045597A"/>
    <w:rsid w:val="00477163"/>
    <w:rsid w:val="004E3DF7"/>
    <w:rsid w:val="00506A70"/>
    <w:rsid w:val="005235B5"/>
    <w:rsid w:val="00545252"/>
    <w:rsid w:val="00573722"/>
    <w:rsid w:val="005769ED"/>
    <w:rsid w:val="00577AF6"/>
    <w:rsid w:val="005C02AC"/>
    <w:rsid w:val="005F316A"/>
    <w:rsid w:val="00602DF3"/>
    <w:rsid w:val="006367FE"/>
    <w:rsid w:val="00646377"/>
    <w:rsid w:val="00697F0B"/>
    <w:rsid w:val="006C235B"/>
    <w:rsid w:val="00700662"/>
    <w:rsid w:val="0073510D"/>
    <w:rsid w:val="007F36FC"/>
    <w:rsid w:val="008049BE"/>
    <w:rsid w:val="00825EB6"/>
    <w:rsid w:val="00836414"/>
    <w:rsid w:val="0085480D"/>
    <w:rsid w:val="00866FB8"/>
    <w:rsid w:val="00881873"/>
    <w:rsid w:val="0089144E"/>
    <w:rsid w:val="008A613E"/>
    <w:rsid w:val="008D6F97"/>
    <w:rsid w:val="008E09D3"/>
    <w:rsid w:val="009024B7"/>
    <w:rsid w:val="00931D35"/>
    <w:rsid w:val="00973A34"/>
    <w:rsid w:val="009B5948"/>
    <w:rsid w:val="009D3EC5"/>
    <w:rsid w:val="00A44369"/>
    <w:rsid w:val="00A51019"/>
    <w:rsid w:val="00A66642"/>
    <w:rsid w:val="00AD4F00"/>
    <w:rsid w:val="00B66F07"/>
    <w:rsid w:val="00B761E8"/>
    <w:rsid w:val="00BC6292"/>
    <w:rsid w:val="00C41569"/>
    <w:rsid w:val="00C44329"/>
    <w:rsid w:val="00C57706"/>
    <w:rsid w:val="00C6421F"/>
    <w:rsid w:val="00C7718B"/>
    <w:rsid w:val="00C92291"/>
    <w:rsid w:val="00CE7E99"/>
    <w:rsid w:val="00D77F10"/>
    <w:rsid w:val="00D84660"/>
    <w:rsid w:val="00DA2262"/>
    <w:rsid w:val="00DD31B2"/>
    <w:rsid w:val="00DD7BB9"/>
    <w:rsid w:val="00E2433B"/>
    <w:rsid w:val="00E35501"/>
    <w:rsid w:val="00EA1467"/>
    <w:rsid w:val="00F0655D"/>
    <w:rsid w:val="00F31BEB"/>
    <w:rsid w:val="00F373BC"/>
    <w:rsid w:val="00F57872"/>
    <w:rsid w:val="00F9357F"/>
    <w:rsid w:val="00F96AE6"/>
    <w:rsid w:val="00FA1478"/>
    <w:rsid w:val="00FD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F3C2"/>
  <w15:chartTrackingRefBased/>
  <w15:docId w15:val="{7C371134-85FD-47AD-8044-0EB6EE38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FA"/>
  </w:style>
  <w:style w:type="paragraph" w:styleId="Heading1">
    <w:name w:val="heading 1"/>
    <w:basedOn w:val="Normal"/>
    <w:next w:val="Normal"/>
    <w:link w:val="Heading1Char"/>
    <w:uiPriority w:val="9"/>
    <w:qFormat/>
    <w:rsid w:val="00836414"/>
    <w:pPr>
      <w:keepNext/>
      <w:keepLines/>
      <w:pBdr>
        <w:top w:val="single" w:sz="4" w:space="4" w:color="auto"/>
      </w:pBd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414"/>
    <w:pPr>
      <w:keepNext/>
      <w:keepLines/>
      <w:spacing w:before="40" w:after="6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414"/>
    <w:pPr>
      <w:keepNext/>
      <w:keepLines/>
      <w:spacing w:before="40" w:after="0"/>
      <w:outlineLvl w:val="2"/>
    </w:pPr>
    <w:rPr>
      <w:rFonts w:ascii="Arial" w:eastAsiaTheme="majorEastAsia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6AE6"/>
    <w:pPr>
      <w:keepNext/>
      <w:keepLines/>
      <w:spacing w:before="40" w:after="0"/>
      <w:outlineLvl w:val="3"/>
    </w:pPr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AE6"/>
    <w:pPr>
      <w:keepNext/>
      <w:keepLines/>
      <w:spacing w:before="40" w:after="0"/>
      <w:outlineLvl w:val="4"/>
    </w:pPr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633"/>
    <w:pPr>
      <w:keepNext/>
      <w:keepLines/>
      <w:numPr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633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633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633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7B"/>
  </w:style>
  <w:style w:type="paragraph" w:styleId="Footer">
    <w:name w:val="footer"/>
    <w:basedOn w:val="Normal"/>
    <w:link w:val="FooterChar"/>
    <w:uiPriority w:val="99"/>
    <w:unhideWhenUsed/>
    <w:rsid w:val="00C44329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44329"/>
    <w:rPr>
      <w:sz w:val="18"/>
    </w:rPr>
  </w:style>
  <w:style w:type="table" w:styleId="TableGrid">
    <w:name w:val="Table Grid"/>
    <w:basedOn w:val="TableNormal"/>
    <w:uiPriority w:val="39"/>
    <w:rsid w:val="008A6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4532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532"/>
    <w:rPr>
      <w:rFonts w:ascii="Arial" w:eastAsiaTheme="majorEastAsia" w:hAnsi="Arial" w:cs="Arial"/>
      <w:b/>
      <w:bCs/>
      <w:sz w:val="26"/>
      <w:szCs w:val="26"/>
    </w:rPr>
  </w:style>
  <w:style w:type="paragraph" w:styleId="Title">
    <w:name w:val="Title"/>
    <w:basedOn w:val="Header"/>
    <w:next w:val="Normal"/>
    <w:link w:val="TitleChar"/>
    <w:uiPriority w:val="10"/>
    <w:qFormat/>
    <w:rsid w:val="00577AF6"/>
    <w:rPr>
      <w:color w:val="005137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7AF6"/>
    <w:rPr>
      <w:color w:val="00513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D35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34532"/>
    <w:rPr>
      <w:rFonts w:ascii="Arial" w:eastAsiaTheme="majorEastAsia" w:hAnsi="Arial" w:cs="Arial"/>
      <w:b/>
      <w:bCs/>
      <w:color w:val="808080" w:themeColor="background1" w:themeShade="8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34532"/>
    <w:rPr>
      <w:rFonts w:ascii="Arial" w:eastAsiaTheme="majorEastAsia" w:hAnsi="Arial" w:cs="Arial"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86"/>
    <w:pPr>
      <w:numPr>
        <w:ilvl w:val="1"/>
      </w:numPr>
      <w:spacing w:after="0"/>
    </w:pPr>
    <w:rPr>
      <w:rFonts w:eastAsiaTheme="minorEastAsia"/>
      <w:color w:val="00511C"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FD7D86"/>
    <w:rPr>
      <w:rFonts w:eastAsiaTheme="minorEastAsia"/>
      <w:color w:val="00511C"/>
      <w:spacing w:val="15"/>
      <w:sz w:val="16"/>
    </w:rPr>
  </w:style>
  <w:style w:type="character" w:styleId="PlaceholderText">
    <w:name w:val="Placeholder Text"/>
    <w:basedOn w:val="DefaultParagraphFont"/>
    <w:uiPriority w:val="99"/>
    <w:semiHidden/>
    <w:rsid w:val="00B66F07"/>
    <w:rPr>
      <w:color w:val="808080"/>
    </w:rPr>
  </w:style>
  <w:style w:type="character" w:customStyle="1" w:styleId="DropDownChoice">
    <w:name w:val="Drop Down Choice"/>
    <w:basedOn w:val="DefaultParagraphFont"/>
    <w:uiPriority w:val="1"/>
    <w:rsid w:val="00A66642"/>
    <w:rPr>
      <w:rFonts w:ascii="Arial" w:hAnsi="Arial"/>
      <w:sz w:val="16"/>
    </w:rPr>
  </w:style>
  <w:style w:type="character" w:styleId="Hyperlink">
    <w:name w:val="Hyperlink"/>
    <w:basedOn w:val="DefaultParagraphFont"/>
    <w:uiPriority w:val="99"/>
    <w:unhideWhenUsed/>
    <w:rsid w:val="00C64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2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377"/>
    <w:rPr>
      <w:rFonts w:ascii="Segoe UI" w:hAnsi="Segoe UI" w:cs="Segoe UI"/>
      <w:sz w:val="18"/>
      <w:szCs w:val="18"/>
    </w:rPr>
  </w:style>
  <w:style w:type="paragraph" w:customStyle="1" w:styleId="Glossary">
    <w:name w:val="Glossary"/>
    <w:basedOn w:val="Normal"/>
    <w:qFormat/>
    <w:rsid w:val="00602DF3"/>
    <w:pPr>
      <w:contextualSpacing/>
    </w:pPr>
  </w:style>
  <w:style w:type="paragraph" w:styleId="ListParagraph">
    <w:name w:val="List Paragraph"/>
    <w:basedOn w:val="Normal"/>
    <w:autoRedefine/>
    <w:uiPriority w:val="34"/>
    <w:qFormat/>
    <w:rsid w:val="0089144E"/>
    <w:pPr>
      <w:numPr>
        <w:numId w:val="27"/>
      </w:numPr>
      <w:spacing w:after="12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606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6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6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6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ctivity">
    <w:name w:val="Activity"/>
    <w:basedOn w:val="DefaultParagraphFont"/>
    <w:uiPriority w:val="1"/>
    <w:qFormat/>
    <w:rsid w:val="006C235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NOD%20Documentation\1_Documentation%20Templates\QMS%20W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D5F2131B1C4EE69E97D8C588DC9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BC9A0-E784-4F01-9F88-3D941F907160}"/>
      </w:docPartPr>
      <w:docPartBody>
        <w:p w:rsidR="00FA36A4" w:rsidRDefault="00FA36A4">
          <w:pPr>
            <w:pStyle w:val="DED5F2131B1C4EE69E97D8C588DC9894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6234A03FD7B1455392254592B270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E12F3-662C-496E-848F-4B1D70D83894}"/>
      </w:docPartPr>
      <w:docPartBody>
        <w:p w:rsidR="00FA36A4" w:rsidRDefault="00FA36A4">
          <w:pPr>
            <w:pStyle w:val="6234A03FD7B1455392254592B2709B40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C276AC748B974C118DC60766ADCB2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41526-D197-4593-82F6-5809B28D3A68}"/>
      </w:docPartPr>
      <w:docPartBody>
        <w:p w:rsidR="00FA36A4" w:rsidRDefault="00FA36A4">
          <w:pPr>
            <w:pStyle w:val="C276AC748B974C118DC60766ADCB21C3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A45B38832984400FAE2CE45698EC6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F5D3B-5D44-4ECF-A0B6-7B2F61824A52}"/>
      </w:docPartPr>
      <w:docPartBody>
        <w:p w:rsidR="00FA36A4" w:rsidRDefault="00FA36A4">
          <w:pPr>
            <w:pStyle w:val="A45B38832984400FAE2CE45698EC6C04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D9972C00E1644633B5C898A4F8831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91F9B-BC32-479A-94EF-7BFB5A43E6E9}"/>
      </w:docPartPr>
      <w:docPartBody>
        <w:p w:rsidR="00FA36A4" w:rsidRDefault="00FA36A4">
          <w:pPr>
            <w:pStyle w:val="D9972C00E1644633B5C898A4F88313E4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329FC40475884192BD99D13F9BB2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4F8B8-C1C7-43A3-BE61-3980EA43D588}"/>
      </w:docPartPr>
      <w:docPartBody>
        <w:p w:rsidR="00FA36A4" w:rsidRDefault="00FA36A4">
          <w:pPr>
            <w:pStyle w:val="329FC40475884192BD99D13F9BB2666D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D46EA648FCDC4D599ED1C080CE0D7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F07A4-7A42-4507-B526-A0DC0ECC1F76}"/>
      </w:docPartPr>
      <w:docPartBody>
        <w:p w:rsidR="00FA36A4" w:rsidRDefault="00FA36A4">
          <w:pPr>
            <w:pStyle w:val="D46EA648FCDC4D599ED1C080CE0D7EFF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97463C7EAC2345CCBC5DCB661BC96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B7569-7EFE-4039-97E3-E44320333E82}"/>
      </w:docPartPr>
      <w:docPartBody>
        <w:p w:rsidR="00FA36A4" w:rsidRDefault="00FA36A4">
          <w:pPr>
            <w:pStyle w:val="97463C7EAC2345CCBC5DCB661BC96EAA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0F001FC5E9DB4FB49D0C9F21A79F7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B9C43-5FA3-4BD1-B55A-D2547052DC2F}"/>
      </w:docPartPr>
      <w:docPartBody>
        <w:p w:rsidR="00FA36A4" w:rsidRDefault="00FA36A4">
          <w:pPr>
            <w:pStyle w:val="0F001FC5E9DB4FB49D0C9F21A79F7248"/>
          </w:pPr>
          <w:r w:rsidRPr="00316548">
            <w:rPr>
              <w:rStyle w:val="PlaceholderText"/>
            </w:rPr>
            <w:t>Choose an item.</w:t>
          </w:r>
        </w:p>
      </w:docPartBody>
    </w:docPart>
    <w:docPart>
      <w:docPartPr>
        <w:name w:val="FE17D7A651D5413A814BD159867F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262BC-E94C-480E-BDB8-6FF642C7D3CA}"/>
      </w:docPartPr>
      <w:docPartBody>
        <w:p w:rsidR="00FA36A4" w:rsidRDefault="00FA36A4">
          <w:pPr>
            <w:pStyle w:val="FE17D7A651D5413A814BD159867FB4F4"/>
          </w:pPr>
          <w:r w:rsidRPr="003165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A4"/>
    <w:rsid w:val="005A29D1"/>
    <w:rsid w:val="00FA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D5F2131B1C4EE69E97D8C588DC9894">
    <w:name w:val="DED5F2131B1C4EE69E97D8C588DC9894"/>
  </w:style>
  <w:style w:type="paragraph" w:customStyle="1" w:styleId="6234A03FD7B1455392254592B2709B40">
    <w:name w:val="6234A03FD7B1455392254592B2709B40"/>
  </w:style>
  <w:style w:type="paragraph" w:customStyle="1" w:styleId="C276AC748B974C118DC60766ADCB21C3">
    <w:name w:val="C276AC748B974C118DC60766ADCB21C3"/>
  </w:style>
  <w:style w:type="paragraph" w:customStyle="1" w:styleId="A45B38832984400FAE2CE45698EC6C04">
    <w:name w:val="A45B38832984400FAE2CE45698EC6C04"/>
  </w:style>
  <w:style w:type="paragraph" w:customStyle="1" w:styleId="D9972C00E1644633B5C898A4F88313E4">
    <w:name w:val="D9972C00E1644633B5C898A4F88313E4"/>
  </w:style>
  <w:style w:type="paragraph" w:customStyle="1" w:styleId="329FC40475884192BD99D13F9BB2666D">
    <w:name w:val="329FC40475884192BD99D13F9BB2666D"/>
  </w:style>
  <w:style w:type="paragraph" w:customStyle="1" w:styleId="D46EA648FCDC4D599ED1C080CE0D7EFF">
    <w:name w:val="D46EA648FCDC4D599ED1C080CE0D7EFF"/>
  </w:style>
  <w:style w:type="paragraph" w:customStyle="1" w:styleId="97463C7EAC2345CCBC5DCB661BC96EAA">
    <w:name w:val="97463C7EAC2345CCBC5DCB661BC96EAA"/>
  </w:style>
  <w:style w:type="paragraph" w:customStyle="1" w:styleId="0F001FC5E9DB4FB49D0C9F21A79F7248">
    <w:name w:val="0F001FC5E9DB4FB49D0C9F21A79F7248"/>
  </w:style>
  <w:style w:type="paragraph" w:customStyle="1" w:styleId="FE17D7A651D5413A814BD159867FB4F4">
    <w:name w:val="FE17D7A651D5413A814BD159867FB4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4711ED-7B3B-48F2-883B-38EF23CB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QMS WI template.dotx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Steinhoff</dc:creator>
  <cp:keywords/>
  <dc:description/>
  <cp:lastModifiedBy>Stephan McQuown</cp:lastModifiedBy>
  <cp:revision>2</cp:revision>
  <cp:lastPrinted>2020-02-28T18:11:00Z</cp:lastPrinted>
  <dcterms:created xsi:type="dcterms:W3CDTF">2021-04-26T14:33:00Z</dcterms:created>
  <dcterms:modified xsi:type="dcterms:W3CDTF">2021-04-26T14:33:00Z</dcterms:modified>
</cp:coreProperties>
</file>